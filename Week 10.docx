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D325A" w14:textId="77777777" w:rsidR="00795338" w:rsidRDefault="00795338" w:rsidP="0048206A"/>
    <w:p w14:paraId="0E581CD8" w14:textId="253C8C27" w:rsidR="00D463C8" w:rsidRDefault="00D463C8" w:rsidP="00D463C8">
      <w:pPr>
        <w:pStyle w:val="Heading1"/>
      </w:pPr>
      <w:r>
        <w:t>Week 9 (review):</w:t>
      </w:r>
    </w:p>
    <w:p w14:paraId="1ED97BBA" w14:textId="32BE3BB2" w:rsidR="00D463C8" w:rsidRDefault="00D463C8" w:rsidP="00D463C8">
      <w:pPr>
        <w:pStyle w:val="ListParagraph"/>
        <w:numPr>
          <w:ilvl w:val="0"/>
          <w:numId w:val="10"/>
        </w:numPr>
        <w:ind w:left="630"/>
      </w:pPr>
      <w:r w:rsidRPr="00D463C8">
        <w:rPr>
          <w:i/>
          <w:iCs/>
        </w:rPr>
        <w:t>Graphical User Interface</w:t>
      </w:r>
      <w:r>
        <w:t xml:space="preserve"> (GUI) with PyQT5 (QTWidgets, QTGui, QTCore, QTDesigner, pyuic5)</w:t>
      </w:r>
    </w:p>
    <w:p w14:paraId="4704E432" w14:textId="57CECF6F" w:rsidR="00D463C8" w:rsidRDefault="00D463C8" w:rsidP="00D463C8">
      <w:pPr>
        <w:pStyle w:val="ListParagraph"/>
        <w:numPr>
          <w:ilvl w:val="0"/>
          <w:numId w:val="10"/>
        </w:numPr>
        <w:ind w:left="630"/>
      </w:pPr>
      <w:r>
        <w:t>Used (&amp; modified) our classes for rankine and steam with a GUI to allow user to control inputs.</w:t>
      </w:r>
    </w:p>
    <w:p w14:paraId="7E3E0D49" w14:textId="00F5CD9D" w:rsidR="00D463C8" w:rsidRPr="00E76025" w:rsidRDefault="00D463C8" w:rsidP="00D463C8">
      <w:pPr>
        <w:pStyle w:val="ListParagraph"/>
        <w:numPr>
          <w:ilvl w:val="0"/>
          <w:numId w:val="10"/>
        </w:numPr>
        <w:ind w:left="630"/>
      </w:pPr>
      <w:r>
        <w:t>‘</w:t>
      </w:r>
      <w:r w:rsidRPr="00D463C8">
        <w:rPr>
          <w:i/>
          <w:iCs/>
        </w:rPr>
        <w:t>signal’</w:t>
      </w:r>
      <w:r>
        <w:t xml:space="preserve"> and ‘</w:t>
      </w:r>
      <w:r w:rsidRPr="00D463C8">
        <w:rPr>
          <w:i/>
          <w:iCs/>
        </w:rPr>
        <w:t>slot’</w:t>
      </w:r>
      <w:r>
        <w:t xml:space="preserve"> mechanism </w:t>
      </w:r>
      <w:r>
        <w:rPr>
          <w:rFonts w:eastAsiaTheme="majorEastAsia" w:cstheme="majorBidi"/>
          <w:bCs/>
          <w:szCs w:val="32"/>
        </w:rPr>
        <w:t>used to connect signals issued by a widget to an action (slot).</w:t>
      </w:r>
    </w:p>
    <w:p w14:paraId="4C4514AF" w14:textId="0EC9582C" w:rsidR="00E76025" w:rsidRDefault="00E76025" w:rsidP="00E76025"/>
    <w:p w14:paraId="2F71A88A" w14:textId="5C2642CD" w:rsidR="00B945D5" w:rsidRDefault="00B945D5" w:rsidP="00B945D5">
      <w:pPr>
        <w:pStyle w:val="Heading1"/>
      </w:pPr>
      <w:r>
        <w:t>Week 10:</w:t>
      </w:r>
    </w:p>
    <w:p w14:paraId="42DD9920" w14:textId="27DFFDCA" w:rsidR="00B945D5" w:rsidRPr="00B945D5" w:rsidRDefault="00B945D5" w:rsidP="00B945D5">
      <w:pPr>
        <w:pStyle w:val="ListParagraph"/>
        <w:numPr>
          <w:ilvl w:val="0"/>
          <w:numId w:val="11"/>
        </w:numPr>
      </w:pPr>
      <w:r>
        <w:t>A bit more on slots and signals:</w:t>
      </w:r>
    </w:p>
    <w:p w14:paraId="1DB7FB2F" w14:textId="0B71FFDE" w:rsidR="00B945D5" w:rsidRDefault="00B945D5" w:rsidP="00B945D5">
      <w:pPr>
        <w:pStyle w:val="Heading2"/>
        <w:numPr>
          <w:ilvl w:val="1"/>
          <w:numId w:val="11"/>
        </w:numPr>
      </w:pPr>
      <w:r>
        <w:t>Signals and Slots:  Custom Signals</w:t>
      </w:r>
    </w:p>
    <w:p w14:paraId="6EB1AFC2" w14:textId="0849E3DB" w:rsidR="00B945D5" w:rsidRDefault="00B945D5" w:rsidP="00B945D5">
      <w:pPr>
        <w:pStyle w:val="Heading2"/>
        <w:numPr>
          <w:ilvl w:val="1"/>
          <w:numId w:val="11"/>
        </w:numPr>
      </w:pPr>
      <w:r>
        <w:t>Events and Event Filters</w:t>
      </w:r>
    </w:p>
    <w:p w14:paraId="4F5EE64B" w14:textId="6384C2BD" w:rsidR="00B945D5" w:rsidRDefault="00B945D5" w:rsidP="00B945D5">
      <w:pPr>
        <w:pStyle w:val="ListParagraph"/>
        <w:numPr>
          <w:ilvl w:val="0"/>
          <w:numId w:val="11"/>
        </w:numPr>
      </w:pPr>
      <w:r>
        <w:t xml:space="preserve">Reading </w:t>
      </w:r>
      <w:r w:rsidR="00EC4D29">
        <w:t xml:space="preserve">and processing information </w:t>
      </w:r>
      <w:r>
        <w:t>from a file containing data:</w:t>
      </w:r>
      <w:r w:rsidR="00AF4AA6">
        <w:t xml:space="preserve">  ‘</w:t>
      </w:r>
      <w:r w:rsidR="00AF4AA6" w:rsidRPr="00AF4AA6">
        <w:rPr>
          <w:i/>
          <w:iCs/>
        </w:rPr>
        <w:t>A Word about Parsing Text</w:t>
      </w:r>
      <w:r w:rsidR="00AF4AA6">
        <w:t>’</w:t>
      </w:r>
    </w:p>
    <w:p w14:paraId="286CC396" w14:textId="72E3CF20" w:rsidR="00B945D5" w:rsidRDefault="00B945D5" w:rsidP="00B945D5">
      <w:pPr>
        <w:pStyle w:val="ListParagraph"/>
        <w:numPr>
          <w:ilvl w:val="1"/>
          <w:numId w:val="11"/>
        </w:numPr>
      </w:pPr>
      <w:r>
        <w:t>Get the path to your file from a dialog box.</w:t>
      </w:r>
    </w:p>
    <w:p w14:paraId="5467E0F4" w14:textId="702C5A6A" w:rsidR="00B945D5" w:rsidRDefault="00B945D5" w:rsidP="00B945D5">
      <w:pPr>
        <w:pStyle w:val="ListParagraph"/>
        <w:numPr>
          <w:ilvl w:val="1"/>
          <w:numId w:val="11"/>
        </w:numPr>
      </w:pPr>
      <w:r>
        <w:t>Opening and reading the file.</w:t>
      </w:r>
    </w:p>
    <w:p w14:paraId="70959681" w14:textId="6D785940" w:rsidR="00B945D5" w:rsidRDefault="00B945D5" w:rsidP="00B945D5">
      <w:pPr>
        <w:pStyle w:val="ListParagraph"/>
        <w:numPr>
          <w:ilvl w:val="1"/>
          <w:numId w:val="11"/>
        </w:numPr>
      </w:pPr>
      <w:r>
        <w:t xml:space="preserve">Parsing the file into useful data with the </w:t>
      </w:r>
      <w:r w:rsidRPr="00B945D5">
        <w:rPr>
          <w:i/>
          <w:iCs/>
        </w:rPr>
        <w:t>key</w:t>
      </w:r>
      <w:r>
        <w:rPr>
          <w:i/>
          <w:iCs/>
        </w:rPr>
        <w:t xml:space="preserve">s and </w:t>
      </w:r>
      <w:r w:rsidRPr="00B945D5">
        <w:rPr>
          <w:i/>
          <w:iCs/>
        </w:rPr>
        <w:t>value</w:t>
      </w:r>
      <w:r>
        <w:rPr>
          <w:i/>
          <w:iCs/>
        </w:rPr>
        <w:t>s</w:t>
      </w:r>
      <w:r>
        <w:t>.</w:t>
      </w:r>
    </w:p>
    <w:p w14:paraId="52A2802D" w14:textId="5DA308AE" w:rsidR="00B945D5" w:rsidRPr="00B945D5" w:rsidRDefault="00B945D5" w:rsidP="00B945D5">
      <w:pPr>
        <w:pStyle w:val="ListParagraph"/>
        <w:numPr>
          <w:ilvl w:val="1"/>
          <w:numId w:val="11"/>
        </w:numPr>
      </w:pPr>
      <w:r>
        <w:t>Parsing a file with know structure.</w:t>
      </w:r>
    </w:p>
    <w:p w14:paraId="372AEA18" w14:textId="12F6866E" w:rsidR="00EC4D29" w:rsidRDefault="00B945D5" w:rsidP="00EC4D29">
      <w:pPr>
        <w:ind w:left="720"/>
      </w:pPr>
      <w:r>
        <w:t xml:space="preserve">c. The string functions:  </w:t>
      </w:r>
      <w:r w:rsidRPr="00B945D5">
        <w:rPr>
          <w:rFonts w:ascii="Courier New" w:hAnsi="Courier New" w:cs="Courier New"/>
        </w:rPr>
        <w:t>split</w:t>
      </w:r>
      <w:r>
        <w:rPr>
          <w:rFonts w:ascii="Courier New" w:hAnsi="Courier New" w:cs="Courier New"/>
        </w:rPr>
        <w:t>()</w:t>
      </w:r>
      <w:r>
        <w:t>,</w:t>
      </w:r>
      <w:r w:rsidR="00EC4D29">
        <w:t xml:space="preserve"> </w:t>
      </w:r>
      <w:r w:rsidR="00EC4D29" w:rsidRPr="00EC4D29">
        <w:rPr>
          <w:rFonts w:ascii="Courier New" w:hAnsi="Courier New" w:cs="Courier New"/>
        </w:rPr>
        <w:t>strip()</w:t>
      </w:r>
      <w:r w:rsidR="0082784E" w:rsidRPr="0082784E">
        <w:rPr>
          <w:rFonts w:cs="Courier New"/>
        </w:rPr>
        <w:t xml:space="preserve">, </w:t>
      </w:r>
      <w:r w:rsidR="0082784E">
        <w:rPr>
          <w:rFonts w:ascii="Courier New" w:hAnsi="Courier New" w:cs="Courier New"/>
        </w:rPr>
        <w:t>replace()</w:t>
      </w:r>
      <w:r>
        <w:t xml:space="preserve"> </w:t>
      </w:r>
    </w:p>
    <w:p w14:paraId="78D02D3D" w14:textId="7A629DF4" w:rsidR="00543ABA" w:rsidRDefault="00543ABA" w:rsidP="00EC4D29">
      <w:pPr>
        <w:ind w:left="720"/>
      </w:pPr>
      <w:r>
        <w:t xml:space="preserve">d. Basic error handling:  </w:t>
      </w:r>
      <w:r w:rsidRPr="009E458A">
        <w:rPr>
          <w:rFonts w:ascii="Courier New" w:hAnsi="Courier New" w:cs="Courier New"/>
        </w:rPr>
        <w:t>try</w:t>
      </w:r>
      <w:r w:rsidR="009E458A">
        <w:rPr>
          <w:rFonts w:ascii="Courier New" w:hAnsi="Courier New" w:cs="Courier New"/>
        </w:rPr>
        <w:t>/</w:t>
      </w:r>
      <w:r w:rsidRPr="009E458A">
        <w:rPr>
          <w:rFonts w:ascii="Courier New" w:hAnsi="Courier New" w:cs="Courier New"/>
        </w:rPr>
        <w:t>except</w:t>
      </w:r>
      <w:r>
        <w:t xml:space="preserve"> </w:t>
      </w:r>
      <w:r w:rsidR="00CC2B04">
        <w:t>structure</w:t>
      </w:r>
    </w:p>
    <w:p w14:paraId="14A65E65" w14:textId="7448510C" w:rsidR="00EC4D29" w:rsidRDefault="00EC4D29" w:rsidP="00EC4D29">
      <w:pPr>
        <w:pStyle w:val="ListParagraph"/>
        <w:numPr>
          <w:ilvl w:val="0"/>
          <w:numId w:val="11"/>
        </w:numPr>
      </w:pPr>
      <w:r>
        <w:t>Displaying information:</w:t>
      </w:r>
    </w:p>
    <w:p w14:paraId="155A3B96" w14:textId="682E3231" w:rsidR="00EC4D29" w:rsidRPr="00EC4D29" w:rsidRDefault="00EC4D29" w:rsidP="00EC4D29">
      <w:pPr>
        <w:pStyle w:val="ListParagraph"/>
        <w:numPr>
          <w:ilvl w:val="1"/>
          <w:numId w:val="11"/>
        </w:numPr>
      </w:pPr>
      <w:r>
        <w:t xml:space="preserve">Graphical feedback with </w:t>
      </w:r>
      <w:r w:rsidRPr="00EC4D29">
        <w:rPr>
          <w:rFonts w:ascii="Courier New" w:hAnsi="Courier New" w:cs="Courier New"/>
        </w:rPr>
        <w:t>matplotlib.pyplot</w:t>
      </w:r>
    </w:p>
    <w:p w14:paraId="5FD75E79" w14:textId="77777777" w:rsidR="00EC4D29" w:rsidRDefault="00EC4D29" w:rsidP="00EC4D29">
      <w:pPr>
        <w:pStyle w:val="ListParagraph"/>
        <w:numPr>
          <w:ilvl w:val="2"/>
          <w:numId w:val="11"/>
        </w:numPr>
      </w:pPr>
      <w:r w:rsidRPr="00EC4D29">
        <w:rPr>
          <w:rFonts w:ascii="Courier New" w:hAnsi="Courier New" w:cs="Courier New"/>
        </w:rPr>
        <w:t>from matplotlib.backends.backend_qt5agg import FigureCanvasQTAgg</w:t>
      </w:r>
    </w:p>
    <w:p w14:paraId="4F48648E" w14:textId="64502D7C" w:rsidR="00EC4D29" w:rsidRPr="00EC4D29" w:rsidRDefault="00EC4D29" w:rsidP="00EC4D29">
      <w:pPr>
        <w:pStyle w:val="ListParagraph"/>
        <w:numPr>
          <w:ilvl w:val="2"/>
          <w:numId w:val="11"/>
        </w:numPr>
      </w:pPr>
      <w:r w:rsidRPr="00EC4D29">
        <w:rPr>
          <w:rFonts w:ascii="Courier New" w:hAnsi="Courier New" w:cs="Courier New"/>
        </w:rPr>
        <w:t>from matplotlib.figure import Figure</w:t>
      </w:r>
    </w:p>
    <w:p w14:paraId="26086A5D" w14:textId="306F071F" w:rsidR="00EC4D29" w:rsidRPr="00EC4D29" w:rsidRDefault="00EC4D29" w:rsidP="00EC4D29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ascii="Courier New" w:hAnsi="Courier New" w:cs="Courier New"/>
        </w:rPr>
        <w:t>ca</w:t>
      </w:r>
      <w:r w:rsidRPr="00EC4D29">
        <w:rPr>
          <w:rFonts w:ascii="Courier New" w:hAnsi="Courier New" w:cs="Courier New"/>
        </w:rPr>
        <w:t>nvas</w:t>
      </w:r>
      <w:r>
        <w:rPr>
          <w:rFonts w:cs="Courier New"/>
        </w:rPr>
        <w:t>:  the widget to add to your GUI.</w:t>
      </w:r>
    </w:p>
    <w:p w14:paraId="1D5FE3FC" w14:textId="72BF500D" w:rsidR="00EC4D29" w:rsidRPr="00EC4D29" w:rsidRDefault="00EC4D29" w:rsidP="00EC4D29">
      <w:pPr>
        <w:pStyle w:val="ListParagraph"/>
        <w:numPr>
          <w:ilvl w:val="2"/>
          <w:numId w:val="11"/>
        </w:numPr>
        <w:rPr>
          <w:rFonts w:cs="Courier New"/>
        </w:rPr>
      </w:pPr>
      <w:r>
        <w:rPr>
          <w:rFonts w:ascii="Courier New" w:hAnsi="Courier New" w:cs="Courier New"/>
        </w:rPr>
        <w:t>fi</w:t>
      </w:r>
      <w:r w:rsidRPr="00EC4D29">
        <w:rPr>
          <w:rFonts w:ascii="Courier New" w:hAnsi="Courier New" w:cs="Courier New"/>
        </w:rPr>
        <w:t>gure</w:t>
      </w:r>
      <w:r>
        <w:rPr>
          <w:rFonts w:cs="Courier New"/>
        </w:rPr>
        <w:t xml:space="preserve">:  an object of type </w:t>
      </w:r>
      <w:r w:rsidRPr="00EC4D29">
        <w:rPr>
          <w:rFonts w:ascii="Courier New" w:hAnsi="Courier New" w:cs="Courier New"/>
        </w:rPr>
        <w:t>Figure</w:t>
      </w:r>
      <w:r>
        <w:rPr>
          <w:rFonts w:cs="Courier New"/>
        </w:rPr>
        <w:t xml:space="preserve"> that holds subplots (e.g., plots laid out on a grid).</w:t>
      </w:r>
    </w:p>
    <w:p w14:paraId="6908EF34" w14:textId="2E71089B" w:rsidR="00EC4D29" w:rsidRPr="00EC4D29" w:rsidRDefault="00EC4D29" w:rsidP="00EC4D29">
      <w:pPr>
        <w:pStyle w:val="ListParagraph"/>
        <w:numPr>
          <w:ilvl w:val="2"/>
          <w:numId w:val="11"/>
        </w:numPr>
      </w:pPr>
      <w:r>
        <w:rPr>
          <w:rFonts w:ascii="Courier New" w:hAnsi="Courier New" w:cs="Courier New"/>
        </w:rPr>
        <w:t>axes</w:t>
      </w:r>
      <w:r>
        <w:rPr>
          <w:rFonts w:cs="Courier New"/>
        </w:rPr>
        <w:t>:  the axes where plotting and formatting are done.</w:t>
      </w:r>
    </w:p>
    <w:p w14:paraId="78285016" w14:textId="190CB1FB" w:rsidR="00C40750" w:rsidRPr="00BD28C9" w:rsidRDefault="00C40750" w:rsidP="00C40750">
      <w:pPr>
        <w:pStyle w:val="ListParagraph"/>
        <w:numPr>
          <w:ilvl w:val="0"/>
          <w:numId w:val="11"/>
        </w:numPr>
      </w:pPr>
      <w:r>
        <w:rPr>
          <w:rFonts w:cs="Courier New"/>
        </w:rPr>
        <w:t xml:space="preserve">Modifying data:  the Model-View-Controller </w:t>
      </w:r>
      <w:r w:rsidR="00BD28C9">
        <w:rPr>
          <w:rFonts w:cs="Courier New"/>
        </w:rPr>
        <w:t xml:space="preserve">(MVC) </w:t>
      </w:r>
      <w:r>
        <w:rPr>
          <w:rFonts w:cs="Courier New"/>
        </w:rPr>
        <w:t>design pattern</w:t>
      </w:r>
    </w:p>
    <w:p w14:paraId="12CA4923" w14:textId="753D8E49" w:rsidR="00BD28C9" w:rsidRPr="00C40750" w:rsidRDefault="00BD28C9" w:rsidP="00BD28C9">
      <w:pPr>
        <w:pStyle w:val="ListParagraph"/>
      </w:pPr>
      <w:r>
        <w:rPr>
          <w:rFonts w:cs="Courier New"/>
        </w:rPr>
        <w:t xml:space="preserve">MVC is a way to organize our </w:t>
      </w:r>
      <w:r w:rsidR="009F7E7D">
        <w:rPr>
          <w:rFonts w:cs="Courier New"/>
        </w:rPr>
        <w:t xml:space="preserve">programs so that each part has a specific role.  </w:t>
      </w:r>
    </w:p>
    <w:p w14:paraId="5A0B0C61" w14:textId="4B32A178" w:rsidR="0014093B" w:rsidRDefault="00BD3A3D" w:rsidP="00C40750">
      <w:pPr>
        <w:pStyle w:val="ListParagraph"/>
        <w:numPr>
          <w:ilvl w:val="1"/>
          <w:numId w:val="11"/>
        </w:numPr>
      </w:pPr>
      <w:r>
        <w:t>Model:</w:t>
      </w:r>
    </w:p>
    <w:p w14:paraId="06453173" w14:textId="1603019C" w:rsidR="00BD3A3D" w:rsidRDefault="00C07885" w:rsidP="00C07885">
      <w:pPr>
        <w:ind w:left="720"/>
      </w:pPr>
      <w:r>
        <w:t xml:space="preserve">     The model contains the data for our object</w:t>
      </w:r>
      <w:r w:rsidR="009F7E7D">
        <w:t>(s)</w:t>
      </w:r>
      <w:r w:rsidR="008A72B1">
        <w:t xml:space="preserve">.  The model should </w:t>
      </w:r>
      <w:r w:rsidR="00763AA8">
        <w:t>not contain display elements.</w:t>
      </w:r>
    </w:p>
    <w:p w14:paraId="1515A440" w14:textId="31419164" w:rsidR="00763AA8" w:rsidRDefault="00763AA8" w:rsidP="00763AA8">
      <w:pPr>
        <w:pStyle w:val="ListParagraph"/>
        <w:numPr>
          <w:ilvl w:val="1"/>
          <w:numId w:val="11"/>
        </w:numPr>
      </w:pPr>
      <w:r>
        <w:t>View:</w:t>
      </w:r>
    </w:p>
    <w:p w14:paraId="58CF620D" w14:textId="3C86DF75" w:rsidR="00763AA8" w:rsidRDefault="00763AA8" w:rsidP="00DD730E">
      <w:pPr>
        <w:ind w:left="990"/>
      </w:pPr>
      <w:r>
        <w:t xml:space="preserve">The view is used to display the data of our model to the user and provide a way for the user to </w:t>
      </w:r>
      <w:r w:rsidR="00DD730E">
        <w:t>change the data.  Think CLI or GUI.</w:t>
      </w:r>
    </w:p>
    <w:p w14:paraId="3E78D4C2" w14:textId="4F55DF3E" w:rsidR="00DD730E" w:rsidRDefault="00DD730E" w:rsidP="00DD730E">
      <w:pPr>
        <w:pStyle w:val="ListParagraph"/>
        <w:numPr>
          <w:ilvl w:val="1"/>
          <w:numId w:val="11"/>
        </w:numPr>
      </w:pPr>
      <w:r>
        <w:t xml:space="preserve"> Controller:</w:t>
      </w:r>
    </w:p>
    <w:p w14:paraId="4DF43C4A" w14:textId="12E949C0" w:rsidR="00DD730E" w:rsidRPr="0014093B" w:rsidRDefault="005855EA" w:rsidP="00417EF6">
      <w:pPr>
        <w:ind w:left="990"/>
      </w:pPr>
      <w:r>
        <w:t xml:space="preserve">The controller coordinates the </w:t>
      </w:r>
      <w:r w:rsidR="00417EF6">
        <w:t xml:space="preserve">mapping of data to the view and handles changes to the data from the view.  The controller </w:t>
      </w:r>
      <w:r w:rsidR="00D80FEF">
        <w:t xml:space="preserve">should hold a reference to the model and to the view so that it can communicate effectively in both directions.  </w:t>
      </w:r>
      <w:r w:rsidR="00261496">
        <w:t>Most of our coding goes into the controller.</w:t>
      </w:r>
    </w:p>
    <w:p w14:paraId="0D452EA2" w14:textId="5B9ABB29" w:rsidR="00C40750" w:rsidRPr="00C40750" w:rsidRDefault="00C40750" w:rsidP="00C40750">
      <w:pPr>
        <w:pStyle w:val="ListParagraph"/>
        <w:numPr>
          <w:ilvl w:val="1"/>
          <w:numId w:val="11"/>
        </w:numPr>
      </w:pPr>
      <w:r>
        <w:rPr>
          <w:rFonts w:cs="Courier New"/>
        </w:rPr>
        <w:t>Pipe network example</w:t>
      </w:r>
    </w:p>
    <w:p w14:paraId="4163DBB4" w14:textId="2F004FAE" w:rsidR="00EC4D29" w:rsidRPr="00C40750" w:rsidRDefault="00C40750" w:rsidP="00C40750">
      <w:pPr>
        <w:pStyle w:val="ListParagraph"/>
        <w:numPr>
          <w:ilvl w:val="2"/>
          <w:numId w:val="11"/>
        </w:numPr>
      </w:pPr>
      <w:r w:rsidRPr="00C40750">
        <w:rPr>
          <w:rFonts w:ascii="Courier New" w:hAnsi="Courier New" w:cs="Courier New"/>
        </w:rPr>
        <w:t>QTreeWidget</w:t>
      </w:r>
      <w:r>
        <w:rPr>
          <w:rFonts w:cs="Courier New"/>
        </w:rPr>
        <w:t xml:space="preserve"> </w:t>
      </w:r>
    </w:p>
    <w:p w14:paraId="39FD860D" w14:textId="48A79900" w:rsidR="00C40750" w:rsidRPr="00C40750" w:rsidRDefault="00C40750" w:rsidP="00C40750">
      <w:pPr>
        <w:pStyle w:val="ListParagraph"/>
        <w:numPr>
          <w:ilvl w:val="3"/>
          <w:numId w:val="11"/>
        </w:numPr>
      </w:pPr>
      <w:r w:rsidRPr="00C40750">
        <w:rPr>
          <w:rFonts w:ascii="Courier New" w:hAnsi="Courier New" w:cs="Courier New"/>
        </w:rPr>
        <w:t>Editable, sortable</w:t>
      </w:r>
    </w:p>
    <w:p w14:paraId="2E525786" w14:textId="19CED547" w:rsidR="00B945D5" w:rsidRPr="00C40750" w:rsidRDefault="00C40750" w:rsidP="00C40750">
      <w:pPr>
        <w:pStyle w:val="ListParagraph"/>
        <w:numPr>
          <w:ilvl w:val="3"/>
          <w:numId w:val="11"/>
        </w:numPr>
      </w:pPr>
      <w:r>
        <w:rPr>
          <w:rFonts w:cs="Courier New"/>
        </w:rPr>
        <w:t xml:space="preserve">Customizing interaction with </w:t>
      </w:r>
      <w:r>
        <w:rPr>
          <w:rFonts w:ascii="Courier New" w:hAnsi="Courier New" w:cs="Courier New"/>
        </w:rPr>
        <w:t>install.eventFilter()</w:t>
      </w:r>
    </w:p>
    <w:p w14:paraId="2ED8C648" w14:textId="119DED07" w:rsidR="00C40750" w:rsidRPr="00C40750" w:rsidRDefault="00C40750" w:rsidP="00C40750">
      <w:pPr>
        <w:pStyle w:val="ListParagraph"/>
        <w:numPr>
          <w:ilvl w:val="3"/>
          <w:numId w:val="11"/>
        </w:numPr>
      </w:pPr>
      <w:r>
        <w:rPr>
          <w:rFonts w:cs="Courier New"/>
        </w:rPr>
        <w:t>Updating the PipeNetwork model</w:t>
      </w:r>
    </w:p>
    <w:p w14:paraId="729AE1C8" w14:textId="4B632538" w:rsidR="00C40750" w:rsidRPr="00C40750" w:rsidRDefault="00C40750" w:rsidP="00C40750">
      <w:pPr>
        <w:pStyle w:val="ListParagraph"/>
        <w:numPr>
          <w:ilvl w:val="2"/>
          <w:numId w:val="11"/>
        </w:numPr>
      </w:pPr>
      <w:r>
        <w:rPr>
          <w:rFonts w:cs="Courier New"/>
        </w:rPr>
        <w:t>Multiple levels in the TreeWidget</w:t>
      </w:r>
    </w:p>
    <w:p w14:paraId="3597B374" w14:textId="06BF9B64" w:rsidR="00C40750" w:rsidRDefault="00C40750" w:rsidP="00C40750">
      <w:pPr>
        <w:pStyle w:val="ListParagraph"/>
        <w:numPr>
          <w:ilvl w:val="1"/>
          <w:numId w:val="11"/>
        </w:numPr>
      </w:pPr>
      <w:r>
        <w:rPr>
          <w:rFonts w:cs="Courier New"/>
        </w:rPr>
        <w:t>The Rankine class</w:t>
      </w:r>
    </w:p>
    <w:p w14:paraId="4F159E98" w14:textId="77777777" w:rsidR="00B945D5" w:rsidRPr="00B945D5" w:rsidRDefault="00B945D5" w:rsidP="00B945D5"/>
    <w:p w14:paraId="2D3D6C60" w14:textId="77777777" w:rsidR="00B945D5" w:rsidRPr="00B945D5" w:rsidRDefault="00B945D5" w:rsidP="00B945D5"/>
    <w:sectPr w:rsidR="00B945D5" w:rsidRPr="00B945D5" w:rsidSect="00D5496B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C1C8C" w14:textId="77777777" w:rsidR="00554AAF" w:rsidRDefault="00554AAF" w:rsidP="0048206A">
      <w:r>
        <w:separator/>
      </w:r>
    </w:p>
  </w:endnote>
  <w:endnote w:type="continuationSeparator" w:id="0">
    <w:p w14:paraId="0222F8AD" w14:textId="77777777" w:rsidR="00554AAF" w:rsidRDefault="00554AAF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9BBBC" w14:textId="77777777" w:rsidR="00554AAF" w:rsidRDefault="00554AAF" w:rsidP="0048206A">
      <w:r>
        <w:separator/>
      </w:r>
    </w:p>
  </w:footnote>
  <w:footnote w:type="continuationSeparator" w:id="0">
    <w:p w14:paraId="6C7491E7" w14:textId="77777777" w:rsidR="00554AAF" w:rsidRDefault="00554AAF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8080D" w14:textId="4535BA43" w:rsidR="00D85EAD" w:rsidRDefault="00D85EAD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1A08B9">
      <w:t>4</w:t>
    </w:r>
    <w:r>
      <w:t>, SMAY</w:t>
    </w:r>
    <w:r>
      <w:tab/>
    </w:r>
    <w:r w:rsidR="0008777A">
      <w:t>MAE 3403</w:t>
    </w:r>
    <w:r>
      <w:tab/>
      <w:t>HW</w:t>
    </w:r>
    <w:r w:rsidR="00D463C8">
      <w:t>8</w:t>
    </w:r>
    <w:r>
      <w:t xml:space="preserve">, Due: </w:t>
    </w:r>
    <w:r w:rsidR="00D463C8">
      <w:t>April</w:t>
    </w:r>
    <w:r>
      <w:t xml:space="preserve"> </w:t>
    </w:r>
    <w:r w:rsidR="00256FB6">
      <w:t>8</w:t>
    </w:r>
    <w:r>
      <w:t xml:space="preserve"> </w:t>
    </w:r>
    <w:r w:rsidR="00D463C8">
      <w:t xml:space="preserve">before </w:t>
    </w:r>
    <w:r w:rsidR="00A149F2">
      <w:t>4:30</w:t>
    </w:r>
  </w:p>
  <w:p w14:paraId="5B62C5AE" w14:textId="5EC5B340" w:rsidR="0048206A" w:rsidRDefault="00263BA5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Lecture 8</w:t>
    </w:r>
    <w:r w:rsidR="005C3909">
      <w:t xml:space="preserve"> – </w:t>
    </w:r>
    <w:r w:rsidR="00D463C8">
      <w:t>Data (reading</w:t>
    </w:r>
    <w:r w:rsidR="00B945D5">
      <w:t>, writing</w:t>
    </w:r>
    <w:r w:rsidR="00D463C8">
      <w:t>, processing, displaying, modifying)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2B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573875"/>
    <w:multiLevelType w:val="hybridMultilevel"/>
    <w:tmpl w:val="45BCBDF6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4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A8F"/>
    <w:multiLevelType w:val="hybridMultilevel"/>
    <w:tmpl w:val="2E40CAA0"/>
    <w:lvl w:ilvl="0" w:tplc="1748AA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041BF"/>
    <w:multiLevelType w:val="hybridMultilevel"/>
    <w:tmpl w:val="FEA6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E1536"/>
    <w:multiLevelType w:val="hybridMultilevel"/>
    <w:tmpl w:val="95AA0C08"/>
    <w:lvl w:ilvl="0" w:tplc="6E121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174AB5"/>
    <w:multiLevelType w:val="hybridMultilevel"/>
    <w:tmpl w:val="7AD84DA8"/>
    <w:lvl w:ilvl="0" w:tplc="E38AB7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126F920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 w:tplc="355EA3C0">
      <w:start w:val="1"/>
      <w:numFmt w:val="lowerRoman"/>
      <w:suff w:val="space"/>
      <w:lvlText w:val="%3."/>
      <w:lvlJc w:val="right"/>
      <w:pPr>
        <w:ind w:left="2160" w:hanging="1080"/>
      </w:pPr>
      <w:rPr>
        <w:rFonts w:hint="default"/>
      </w:rPr>
    </w:lvl>
    <w:lvl w:ilvl="3" w:tplc="F736804C">
      <w:start w:val="1"/>
      <w:numFmt w:val="decimal"/>
      <w:suff w:val="space"/>
      <w:lvlText w:val="%4."/>
      <w:lvlJc w:val="left"/>
      <w:pPr>
        <w:ind w:left="2880" w:hanging="180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37A3E"/>
    <w:multiLevelType w:val="hybridMultilevel"/>
    <w:tmpl w:val="8362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E64C7"/>
    <w:multiLevelType w:val="hybridMultilevel"/>
    <w:tmpl w:val="5D6ECDD2"/>
    <w:lvl w:ilvl="0" w:tplc="B27260B4">
      <w:start w:val="1"/>
      <w:numFmt w:val="decimal"/>
      <w:lvlText w:val="%1."/>
      <w:lvlJc w:val="left"/>
      <w:pPr>
        <w:ind w:left="72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32156">
    <w:abstractNumId w:val="1"/>
  </w:num>
  <w:num w:numId="2" w16cid:durableId="1288856219">
    <w:abstractNumId w:val="11"/>
  </w:num>
  <w:num w:numId="3" w16cid:durableId="2043045171">
    <w:abstractNumId w:val="4"/>
  </w:num>
  <w:num w:numId="4" w16cid:durableId="2001541821">
    <w:abstractNumId w:val="0"/>
  </w:num>
  <w:num w:numId="5" w16cid:durableId="894778172">
    <w:abstractNumId w:val="7"/>
  </w:num>
  <w:num w:numId="6" w16cid:durableId="1333416507">
    <w:abstractNumId w:val="6"/>
  </w:num>
  <w:num w:numId="7" w16cid:durableId="1493258392">
    <w:abstractNumId w:val="10"/>
  </w:num>
  <w:num w:numId="8" w16cid:durableId="407534741">
    <w:abstractNumId w:val="5"/>
  </w:num>
  <w:num w:numId="9" w16cid:durableId="792476574">
    <w:abstractNumId w:val="9"/>
  </w:num>
  <w:num w:numId="10" w16cid:durableId="1648238320">
    <w:abstractNumId w:val="3"/>
  </w:num>
  <w:num w:numId="11" w16cid:durableId="1694727835">
    <w:abstractNumId w:val="8"/>
  </w:num>
  <w:num w:numId="12" w16cid:durableId="209073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514F7"/>
    <w:rsid w:val="0007651C"/>
    <w:rsid w:val="000868A9"/>
    <w:rsid w:val="0008777A"/>
    <w:rsid w:val="000B5AC3"/>
    <w:rsid w:val="0014093B"/>
    <w:rsid w:val="001508ED"/>
    <w:rsid w:val="00190249"/>
    <w:rsid w:val="001A08B9"/>
    <w:rsid w:val="001D2654"/>
    <w:rsid w:val="001E2325"/>
    <w:rsid w:val="00223EF8"/>
    <w:rsid w:val="0024330D"/>
    <w:rsid w:val="00256FB6"/>
    <w:rsid w:val="00261496"/>
    <w:rsid w:val="00263BA5"/>
    <w:rsid w:val="00272C10"/>
    <w:rsid w:val="002D1D4B"/>
    <w:rsid w:val="002F0212"/>
    <w:rsid w:val="00356105"/>
    <w:rsid w:val="00364C17"/>
    <w:rsid w:val="00417EF6"/>
    <w:rsid w:val="00424FB0"/>
    <w:rsid w:val="00476266"/>
    <w:rsid w:val="0048206A"/>
    <w:rsid w:val="0049023F"/>
    <w:rsid w:val="004A144F"/>
    <w:rsid w:val="004F4C7A"/>
    <w:rsid w:val="005119B6"/>
    <w:rsid w:val="005125F8"/>
    <w:rsid w:val="005223F6"/>
    <w:rsid w:val="00526767"/>
    <w:rsid w:val="00543ABA"/>
    <w:rsid w:val="00547185"/>
    <w:rsid w:val="00554AAF"/>
    <w:rsid w:val="00576A6B"/>
    <w:rsid w:val="005855EA"/>
    <w:rsid w:val="005C3909"/>
    <w:rsid w:val="006C05A2"/>
    <w:rsid w:val="006D7C57"/>
    <w:rsid w:val="006F7137"/>
    <w:rsid w:val="00734F9F"/>
    <w:rsid w:val="00746895"/>
    <w:rsid w:val="007472E3"/>
    <w:rsid w:val="00763AA8"/>
    <w:rsid w:val="00795338"/>
    <w:rsid w:val="00805784"/>
    <w:rsid w:val="00823788"/>
    <w:rsid w:val="0082784E"/>
    <w:rsid w:val="00831EF9"/>
    <w:rsid w:val="00896767"/>
    <w:rsid w:val="008A72B1"/>
    <w:rsid w:val="00912614"/>
    <w:rsid w:val="00992340"/>
    <w:rsid w:val="00995EBE"/>
    <w:rsid w:val="00996E1F"/>
    <w:rsid w:val="009E458A"/>
    <w:rsid w:val="009F4817"/>
    <w:rsid w:val="009F7E7D"/>
    <w:rsid w:val="00A149F2"/>
    <w:rsid w:val="00A77888"/>
    <w:rsid w:val="00A83425"/>
    <w:rsid w:val="00A87EAC"/>
    <w:rsid w:val="00A95167"/>
    <w:rsid w:val="00A95404"/>
    <w:rsid w:val="00AB0FAA"/>
    <w:rsid w:val="00AB4831"/>
    <w:rsid w:val="00AC70B1"/>
    <w:rsid w:val="00AF4228"/>
    <w:rsid w:val="00AF4AA6"/>
    <w:rsid w:val="00B31738"/>
    <w:rsid w:val="00B422A7"/>
    <w:rsid w:val="00B64CAD"/>
    <w:rsid w:val="00B76E0D"/>
    <w:rsid w:val="00B945D5"/>
    <w:rsid w:val="00BB4CE1"/>
    <w:rsid w:val="00BD28C9"/>
    <w:rsid w:val="00BD3A3D"/>
    <w:rsid w:val="00BD6F22"/>
    <w:rsid w:val="00BF321C"/>
    <w:rsid w:val="00C07885"/>
    <w:rsid w:val="00C302C9"/>
    <w:rsid w:val="00C4023D"/>
    <w:rsid w:val="00C40750"/>
    <w:rsid w:val="00CB4CD2"/>
    <w:rsid w:val="00CC2B04"/>
    <w:rsid w:val="00D00968"/>
    <w:rsid w:val="00D463C8"/>
    <w:rsid w:val="00D5496B"/>
    <w:rsid w:val="00D80FEF"/>
    <w:rsid w:val="00D85EAD"/>
    <w:rsid w:val="00D908AC"/>
    <w:rsid w:val="00DD6851"/>
    <w:rsid w:val="00DD730E"/>
    <w:rsid w:val="00E04185"/>
    <w:rsid w:val="00E55F48"/>
    <w:rsid w:val="00E76025"/>
    <w:rsid w:val="00E8090C"/>
    <w:rsid w:val="00EA54AA"/>
    <w:rsid w:val="00EC4D29"/>
    <w:rsid w:val="00F323A0"/>
    <w:rsid w:val="00F72A67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82F5"/>
  <w15:chartTrackingRefBased/>
  <w15:docId w15:val="{AEB132BF-2771-42E7-B3B5-EE78BC03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909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909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85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MAE3403-Template.dotx</Template>
  <TotalTime>597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29</cp:revision>
  <dcterms:created xsi:type="dcterms:W3CDTF">2021-03-29T13:56:00Z</dcterms:created>
  <dcterms:modified xsi:type="dcterms:W3CDTF">2025-03-31T15:00:00Z</dcterms:modified>
</cp:coreProperties>
</file>